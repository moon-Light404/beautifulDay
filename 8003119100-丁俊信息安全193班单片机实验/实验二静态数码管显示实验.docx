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D581" w14:textId="77777777" w:rsidR="00DD2FBD" w:rsidRDefault="00073807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 wp14:anchorId="67499936" wp14:editId="0D87AB53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umni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03809FD1" w14:textId="77777777" w:rsidR="00DD2FBD" w:rsidRDefault="00DD2FBD">
      <w:pPr>
        <w:adjustRightInd w:val="0"/>
        <w:snapToGrid w:val="0"/>
        <w:spacing w:line="288" w:lineRule="auto"/>
        <w:rPr>
          <w:szCs w:val="21"/>
        </w:rPr>
      </w:pPr>
    </w:p>
    <w:p w14:paraId="787FC241" w14:textId="18E2C47A" w:rsidR="00DD2FBD" w:rsidRDefault="00073807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  </w:t>
      </w:r>
      <w:r w:rsidR="00E253E6">
        <w:rPr>
          <w:rFonts w:hint="eastAsia"/>
          <w:szCs w:val="21"/>
          <w:u w:val="single"/>
        </w:rPr>
        <w:t>丁俊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>80031191</w:t>
      </w:r>
      <w:r w:rsidR="00E253E6">
        <w:rPr>
          <w:rFonts w:hint="eastAsia"/>
          <w:szCs w:val="21"/>
          <w:u w:val="single"/>
        </w:rPr>
        <w:t>00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>9</w:t>
      </w:r>
      <w:r w:rsidR="00E253E6">
        <w:rPr>
          <w:rFonts w:hint="eastAsia"/>
          <w:szCs w:val="21"/>
          <w:u w:val="single"/>
        </w:rPr>
        <w:t>3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584C33B2" w14:textId="77777777" w:rsidR="00DD2FBD" w:rsidRDefault="00DD2FBD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7E6805B5" w14:textId="77777777" w:rsidR="00DD2FBD" w:rsidRDefault="00073807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>2020/</w:t>
      </w:r>
      <w:r>
        <w:rPr>
          <w:rFonts w:hint="eastAsia"/>
          <w:szCs w:val="21"/>
          <w:u w:val="single"/>
        </w:rPr>
        <w:t xml:space="preserve">1/3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77AFECFB" w14:textId="77777777" w:rsidR="00DD2FBD" w:rsidRDefault="00DD2FBD">
      <w:pPr>
        <w:adjustRightInd w:val="0"/>
        <w:snapToGrid w:val="0"/>
        <w:spacing w:line="288" w:lineRule="auto"/>
        <w:rPr>
          <w:szCs w:val="21"/>
        </w:rPr>
      </w:pPr>
    </w:p>
    <w:p w14:paraId="33235FAE" w14:textId="77777777" w:rsidR="00DD2FBD" w:rsidRDefault="00073807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6F1A71D8" w14:textId="77777777" w:rsidR="00DD2FBD" w:rsidRPr="00E759D4" w:rsidRDefault="00073807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  <w:r w:rsidRPr="00E759D4">
        <w:rPr>
          <w:rFonts w:hint="eastAsia"/>
          <w:sz w:val="24"/>
        </w:rPr>
        <w:t>静态数码管的显示实验</w:t>
      </w:r>
    </w:p>
    <w:p w14:paraId="648E714A" w14:textId="77777777" w:rsidR="00DD2FBD" w:rsidRDefault="000738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479D0D9B" w14:textId="77777777" w:rsidR="00DD2FBD" w:rsidRPr="00E759D4" w:rsidRDefault="0007380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</w:t>
      </w:r>
      <w:r w:rsidRPr="00E759D4">
        <w:rPr>
          <w:rFonts w:hint="eastAsia"/>
          <w:sz w:val="24"/>
        </w:rPr>
        <w:t xml:space="preserve"> </w:t>
      </w:r>
      <w:r w:rsidRPr="00E759D4">
        <w:rPr>
          <w:rFonts w:hint="eastAsia"/>
          <w:sz w:val="24"/>
        </w:rPr>
        <w:t>运行程序后在数码管处显示数字</w:t>
      </w:r>
      <w:r w:rsidRPr="00E759D4">
        <w:rPr>
          <w:rFonts w:hint="eastAsia"/>
          <w:sz w:val="24"/>
        </w:rPr>
        <w:t>0</w:t>
      </w:r>
    </w:p>
    <w:p w14:paraId="6F1FD876" w14:textId="77777777" w:rsidR="00DD2FBD" w:rsidRDefault="00DD2FBD">
      <w:pPr>
        <w:ind w:firstLineChars="200" w:firstLine="480"/>
        <w:rPr>
          <w:sz w:val="24"/>
        </w:rPr>
      </w:pPr>
    </w:p>
    <w:p w14:paraId="33C008F3" w14:textId="77777777" w:rsidR="00DD2FBD" w:rsidRDefault="000738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三、主要仪器设备及耗材</w:t>
      </w:r>
    </w:p>
    <w:p w14:paraId="69242346" w14:textId="77777777" w:rsidR="00DD2FBD" w:rsidRPr="00E759D4" w:rsidRDefault="00073807">
      <w:pPr>
        <w:ind w:firstLineChars="250" w:firstLine="600"/>
        <w:rPr>
          <w:sz w:val="24"/>
        </w:rPr>
      </w:pPr>
      <w:r w:rsidRPr="00E759D4">
        <w:rPr>
          <w:rFonts w:hint="eastAsia"/>
          <w:sz w:val="24"/>
        </w:rPr>
        <w:t>电脑，</w:t>
      </w:r>
      <w:r w:rsidRPr="00E759D4">
        <w:rPr>
          <w:rFonts w:hint="eastAsia"/>
          <w:sz w:val="24"/>
        </w:rPr>
        <w:t>keli51</w:t>
      </w:r>
    </w:p>
    <w:p w14:paraId="2A6A1BD5" w14:textId="77777777" w:rsidR="00DD2FBD" w:rsidRDefault="0007380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四、实验步骤</w:t>
      </w:r>
    </w:p>
    <w:p w14:paraId="43BA8755" w14:textId="77777777" w:rsidR="00DD2FBD" w:rsidRPr="00E759D4" w:rsidRDefault="00073807">
      <w:pPr>
        <w:rPr>
          <w:sz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759D4">
        <w:rPr>
          <w:rFonts w:hint="eastAsia"/>
          <w:sz w:val="24"/>
        </w:rPr>
        <w:t>先将单片机上</w:t>
      </w:r>
      <w:r w:rsidRPr="00E759D4">
        <w:rPr>
          <w:rFonts w:hint="eastAsia"/>
          <w:sz w:val="24"/>
        </w:rPr>
        <w:t>p</w:t>
      </w:r>
      <w:r w:rsidRPr="00E759D4">
        <w:rPr>
          <w:sz w:val="24"/>
        </w:rPr>
        <w:t>0</w:t>
      </w:r>
      <w:r w:rsidRPr="00E759D4">
        <w:rPr>
          <w:rFonts w:hint="eastAsia"/>
          <w:sz w:val="24"/>
        </w:rPr>
        <w:t>口接到数码管处。在编译运行程序之后，将</w:t>
      </w:r>
      <w:r w:rsidRPr="00E759D4">
        <w:rPr>
          <w:rFonts w:hint="eastAsia"/>
          <w:sz w:val="24"/>
        </w:rPr>
        <w:t>keli51</w:t>
      </w:r>
      <w:r w:rsidRPr="00E759D4">
        <w:rPr>
          <w:rFonts w:hint="eastAsia"/>
          <w:sz w:val="24"/>
        </w:rPr>
        <w:t>生成的</w:t>
      </w:r>
      <w:r w:rsidRPr="00E759D4">
        <w:rPr>
          <w:rFonts w:hint="eastAsia"/>
          <w:sz w:val="24"/>
        </w:rPr>
        <w:t>hex</w:t>
      </w:r>
      <w:r w:rsidRPr="00E759D4">
        <w:rPr>
          <w:rFonts w:hint="eastAsia"/>
          <w:sz w:val="24"/>
        </w:rPr>
        <w:t>文件烧写到单片机中，单片机在数码管的</w:t>
      </w:r>
      <w:r w:rsidRPr="00E759D4">
        <w:rPr>
          <w:rFonts w:hint="eastAsia"/>
          <w:sz w:val="24"/>
        </w:rPr>
        <w:t>1</w:t>
      </w:r>
      <w:r w:rsidRPr="00E759D4">
        <w:rPr>
          <w:rFonts w:hint="eastAsia"/>
          <w:sz w:val="24"/>
        </w:rPr>
        <w:t>号位显示数字</w:t>
      </w:r>
      <w:r w:rsidRPr="00E759D4">
        <w:rPr>
          <w:rFonts w:hint="eastAsia"/>
          <w:sz w:val="24"/>
        </w:rPr>
        <w:t>0</w:t>
      </w:r>
      <w:r w:rsidRPr="00E759D4">
        <w:rPr>
          <w:rFonts w:hint="eastAsia"/>
          <w:sz w:val="24"/>
        </w:rPr>
        <w:t>。</w:t>
      </w:r>
    </w:p>
    <w:p w14:paraId="65E69042" w14:textId="77777777" w:rsidR="00DD2FBD" w:rsidRDefault="0007380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五、实验数据及处理结果</w:t>
      </w:r>
    </w:p>
    <w:p w14:paraId="59391FA6" w14:textId="77777777" w:rsidR="00DD2FBD" w:rsidRDefault="00073807">
      <w:pPr>
        <w:rPr>
          <w:sz w:val="24"/>
        </w:rPr>
      </w:pPr>
      <w:r>
        <w:rPr>
          <w:sz w:val="24"/>
        </w:rPr>
        <w:t>#include "reg52.h"</w:t>
      </w:r>
      <w:r>
        <w:rPr>
          <w:sz w:val="24"/>
        </w:rPr>
        <w:tab/>
      </w:r>
    </w:p>
    <w:p w14:paraId="7F7FFDD1" w14:textId="77777777" w:rsidR="00DD2FBD" w:rsidRDefault="00073807">
      <w:pPr>
        <w:rPr>
          <w:sz w:val="24"/>
        </w:rPr>
      </w:pPr>
      <w:r>
        <w:rPr>
          <w:sz w:val="24"/>
        </w:rPr>
        <w:t>typedef unsigned int u16;</w:t>
      </w:r>
      <w:r>
        <w:rPr>
          <w:sz w:val="24"/>
        </w:rPr>
        <w:tab/>
      </w:r>
    </w:p>
    <w:p w14:paraId="6C3924F2" w14:textId="77777777" w:rsidR="00DD2FBD" w:rsidRDefault="00073807">
      <w:pPr>
        <w:rPr>
          <w:sz w:val="24"/>
        </w:rPr>
      </w:pPr>
      <w:r>
        <w:rPr>
          <w:sz w:val="24"/>
        </w:rPr>
        <w:t>typedef unsigned char u8;</w:t>
      </w:r>
    </w:p>
    <w:p w14:paraId="674B5903" w14:textId="77777777" w:rsidR="00DD2FBD" w:rsidRDefault="00DD2FBD">
      <w:pPr>
        <w:rPr>
          <w:sz w:val="24"/>
        </w:rPr>
      </w:pPr>
    </w:p>
    <w:p w14:paraId="50A2C718" w14:textId="77777777" w:rsidR="00DD2FBD" w:rsidRDefault="00DD2FBD">
      <w:pPr>
        <w:rPr>
          <w:sz w:val="24"/>
        </w:rPr>
      </w:pPr>
    </w:p>
    <w:p w14:paraId="0FBCB8FE" w14:textId="77777777" w:rsidR="00DD2FBD" w:rsidRDefault="00073807">
      <w:pPr>
        <w:rPr>
          <w:sz w:val="24"/>
        </w:rPr>
      </w:pPr>
      <w:r>
        <w:rPr>
          <w:sz w:val="24"/>
        </w:rPr>
        <w:t xml:space="preserve">u8 code </w:t>
      </w:r>
      <w:proofErr w:type="spellStart"/>
      <w:r>
        <w:rPr>
          <w:sz w:val="24"/>
        </w:rPr>
        <w:t>smgduan</w:t>
      </w:r>
      <w:proofErr w:type="spellEnd"/>
      <w:r>
        <w:rPr>
          <w:sz w:val="24"/>
        </w:rPr>
        <w:t>[17]={0x3f,0x06,0x5b,0x4f,0x66,0x6d,0x7d,0x07,</w:t>
      </w:r>
    </w:p>
    <w:p w14:paraId="56119082" w14:textId="77777777" w:rsidR="00DD2FBD" w:rsidRDefault="000738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0x7f,0x6f,0x77,0x7c,0x39,0x5e,0x79,0x71};</w:t>
      </w:r>
    </w:p>
    <w:p w14:paraId="7AE1B9D1" w14:textId="77777777" w:rsidR="00DD2FBD" w:rsidRDefault="00073807">
      <w:pPr>
        <w:rPr>
          <w:sz w:val="24"/>
        </w:rPr>
      </w:pPr>
      <w:r>
        <w:rPr>
          <w:sz w:val="24"/>
        </w:rPr>
        <w:t>void main(){</w:t>
      </w:r>
      <w:r>
        <w:rPr>
          <w:sz w:val="24"/>
        </w:rPr>
        <w:tab/>
      </w:r>
    </w:p>
    <w:p w14:paraId="40A28B06" w14:textId="77777777" w:rsidR="00DD2FBD" w:rsidRDefault="00073807">
      <w:pPr>
        <w:rPr>
          <w:sz w:val="24"/>
        </w:rPr>
      </w:pPr>
      <w:r>
        <w:rPr>
          <w:sz w:val="24"/>
        </w:rPr>
        <w:tab/>
        <w:t>P0=~</w:t>
      </w:r>
      <w:proofErr w:type="spellStart"/>
      <w:r>
        <w:rPr>
          <w:sz w:val="24"/>
        </w:rPr>
        <w:t>smgduan</w:t>
      </w:r>
      <w:proofErr w:type="spellEnd"/>
      <w:r>
        <w:rPr>
          <w:sz w:val="24"/>
        </w:rPr>
        <w:t>[0];</w:t>
      </w:r>
    </w:p>
    <w:p w14:paraId="36BC4803" w14:textId="77777777" w:rsidR="00DD2FBD" w:rsidRDefault="00073807">
      <w:pPr>
        <w:rPr>
          <w:sz w:val="24"/>
        </w:rPr>
      </w:pPr>
      <w:r>
        <w:rPr>
          <w:sz w:val="24"/>
        </w:rPr>
        <w:tab/>
        <w:t>while(1);</w:t>
      </w:r>
    </w:p>
    <w:p w14:paraId="702364F7" w14:textId="77777777" w:rsidR="00DD2FBD" w:rsidRDefault="00073807">
      <w:pPr>
        <w:rPr>
          <w:sz w:val="24"/>
        </w:rPr>
      </w:pPr>
      <w:r>
        <w:rPr>
          <w:sz w:val="24"/>
        </w:rPr>
        <w:t>}</w:t>
      </w:r>
    </w:p>
    <w:p w14:paraId="18E55BAF" w14:textId="7D42A2CC" w:rsidR="00DD2FBD" w:rsidRPr="00E759D4" w:rsidRDefault="00E759D4">
      <w:pPr>
        <w:rPr>
          <w:sz w:val="24"/>
        </w:rPr>
      </w:pPr>
      <w:r w:rsidRPr="00E759D4">
        <w:rPr>
          <w:rFonts w:hint="eastAsia"/>
          <w:sz w:val="24"/>
        </w:rPr>
        <w:t>实验原理是将十六进制数字送进单片机</w:t>
      </w:r>
      <w:r w:rsidRPr="00E759D4">
        <w:rPr>
          <w:rFonts w:hint="eastAsia"/>
          <w:sz w:val="24"/>
        </w:rPr>
        <w:t>p0</w:t>
      </w:r>
      <w:r w:rsidRPr="00E759D4">
        <w:rPr>
          <w:rFonts w:hint="eastAsia"/>
          <w:sz w:val="24"/>
        </w:rPr>
        <w:t>口中去</w:t>
      </w:r>
      <w:r>
        <w:rPr>
          <w:rFonts w:hint="eastAsia"/>
          <w:sz w:val="24"/>
        </w:rPr>
        <w:t>，并分别显示在数码管里。</w:t>
      </w:r>
    </w:p>
    <w:p w14:paraId="3EB60D10" w14:textId="6B98E274" w:rsidR="00E759D4" w:rsidRDefault="00E759D4">
      <w:pPr>
        <w:rPr>
          <w:sz w:val="28"/>
          <w:szCs w:val="28"/>
        </w:rPr>
      </w:pPr>
    </w:p>
    <w:p w14:paraId="63345E98" w14:textId="77777777" w:rsidR="00E759D4" w:rsidRDefault="00E759D4">
      <w:pPr>
        <w:rPr>
          <w:rFonts w:hint="eastAsia"/>
          <w:sz w:val="28"/>
          <w:szCs w:val="28"/>
        </w:rPr>
      </w:pPr>
    </w:p>
    <w:p w14:paraId="09B87A2C" w14:textId="6B1DE121" w:rsidR="00E759D4" w:rsidRPr="00E759D4" w:rsidRDefault="00E759D4">
      <w:pPr>
        <w:rPr>
          <w:rFonts w:hint="eastAsia"/>
          <w:sz w:val="24"/>
        </w:rPr>
      </w:pPr>
      <w:r w:rsidRPr="00E759D4">
        <w:rPr>
          <w:rFonts w:hint="eastAsia"/>
          <w:sz w:val="24"/>
        </w:rPr>
        <w:t>接线图</w:t>
      </w:r>
      <w:r>
        <w:rPr>
          <w:rFonts w:hint="eastAsia"/>
          <w:sz w:val="24"/>
        </w:rPr>
        <w:t>：</w:t>
      </w:r>
    </w:p>
    <w:p w14:paraId="31FAF71B" w14:textId="77777777" w:rsidR="00DD2FBD" w:rsidRDefault="0007380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4488D" wp14:editId="0D2001F2">
            <wp:extent cx="5715000" cy="3609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98EF" w14:textId="77777777" w:rsidR="00DD2FBD" w:rsidRDefault="0007380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七、思考讨论题或体会或对改进实验的建议</w:t>
      </w:r>
    </w:p>
    <w:p w14:paraId="4085BF4C" w14:textId="77777777" w:rsidR="00DD2FBD" w:rsidRPr="00E759D4" w:rsidRDefault="00073807">
      <w:pPr>
        <w:adjustRightInd w:val="0"/>
        <w:snapToGrid w:val="0"/>
        <w:spacing w:beforeLines="50" w:before="156" w:afterLines="50" w:after="156" w:line="400" w:lineRule="exact"/>
        <w:ind w:rightChars="-156" w:right="-328" w:firstLine="420"/>
        <w:rPr>
          <w:bCs/>
          <w:sz w:val="24"/>
        </w:rPr>
      </w:pPr>
      <w:r w:rsidRPr="00E759D4">
        <w:rPr>
          <w:rFonts w:hint="eastAsia"/>
          <w:bCs/>
          <w:sz w:val="24"/>
        </w:rPr>
        <w:t>通过此次实验，我知道了静态数码管的显示原理，学会了</w:t>
      </w:r>
      <w:r w:rsidRPr="00E759D4">
        <w:rPr>
          <w:rFonts w:hint="eastAsia"/>
          <w:bCs/>
          <w:sz w:val="24"/>
        </w:rPr>
        <w:t>P0</w:t>
      </w:r>
      <w:r w:rsidRPr="00E759D4">
        <w:rPr>
          <w:rFonts w:hint="eastAsia"/>
          <w:bCs/>
          <w:sz w:val="24"/>
        </w:rPr>
        <w:t>端口的使用，熟悉了</w:t>
      </w:r>
      <w:r w:rsidRPr="00E759D4">
        <w:rPr>
          <w:rFonts w:hint="eastAsia"/>
          <w:bCs/>
          <w:sz w:val="24"/>
        </w:rPr>
        <w:t>C</w:t>
      </w:r>
      <w:r w:rsidRPr="00E759D4">
        <w:rPr>
          <w:rFonts w:hint="eastAsia"/>
          <w:bCs/>
          <w:sz w:val="24"/>
        </w:rPr>
        <w:t>语言的编程，对</w:t>
      </w:r>
      <w:r w:rsidRPr="00E759D4">
        <w:rPr>
          <w:rFonts w:hint="eastAsia"/>
          <w:bCs/>
          <w:sz w:val="24"/>
        </w:rPr>
        <w:t>8051</w:t>
      </w:r>
      <w:r w:rsidRPr="00E759D4">
        <w:rPr>
          <w:rFonts w:hint="eastAsia"/>
          <w:bCs/>
          <w:sz w:val="24"/>
        </w:rPr>
        <w:t>单片机有了更加深刻的认识。</w:t>
      </w:r>
    </w:p>
    <w:p w14:paraId="6608A278" w14:textId="77777777" w:rsidR="00DD2FBD" w:rsidRDefault="0007380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八、参考资料</w:t>
      </w:r>
      <w:r>
        <w:rPr>
          <w:rFonts w:hint="eastAsia"/>
          <w:b/>
          <w:sz w:val="28"/>
          <w:szCs w:val="28"/>
        </w:rPr>
        <w:t xml:space="preserve"> </w:t>
      </w:r>
    </w:p>
    <w:p w14:paraId="0DDA957B" w14:textId="77777777" w:rsidR="00073807" w:rsidRPr="00073807" w:rsidRDefault="00073807" w:rsidP="00073807">
      <w:pPr>
        <w:ind w:firstLineChars="200" w:firstLine="480"/>
        <w:rPr>
          <w:sz w:val="24"/>
        </w:rPr>
      </w:pPr>
      <w:r w:rsidRPr="00073807">
        <w:rPr>
          <w:rFonts w:hint="eastAsia"/>
          <w:sz w:val="24"/>
        </w:rPr>
        <w:t xml:space="preserve">[1] </w:t>
      </w:r>
      <w:r w:rsidRPr="00073807">
        <w:rPr>
          <w:sz w:val="24"/>
        </w:rPr>
        <w:t>51</w:t>
      </w:r>
      <w:r w:rsidRPr="00073807">
        <w:rPr>
          <w:rFonts w:hint="eastAsia"/>
          <w:sz w:val="24"/>
        </w:rPr>
        <w:t>单片机应用从零开始，杨欣等</w:t>
      </w:r>
      <w:r w:rsidRPr="00073807">
        <w:rPr>
          <w:rFonts w:hint="eastAsia"/>
          <w:sz w:val="24"/>
        </w:rPr>
        <w:t xml:space="preserve"> </w:t>
      </w:r>
      <w:r w:rsidRPr="00073807">
        <w:rPr>
          <w:rFonts w:hint="eastAsia"/>
          <w:sz w:val="24"/>
        </w:rPr>
        <w:t>编著，清华大学出版社，</w:t>
      </w:r>
      <w:r w:rsidRPr="00073807">
        <w:rPr>
          <w:rFonts w:hint="eastAsia"/>
          <w:sz w:val="24"/>
        </w:rPr>
        <w:t>2008,1</w:t>
      </w:r>
    </w:p>
    <w:p w14:paraId="744DC9F4" w14:textId="34A3E024" w:rsidR="00DD2FBD" w:rsidRPr="00073807" w:rsidRDefault="00DD2FBD" w:rsidP="00073807">
      <w:pPr>
        <w:ind w:firstLineChars="200" w:firstLine="480"/>
        <w:rPr>
          <w:sz w:val="24"/>
        </w:rPr>
      </w:pPr>
    </w:p>
    <w:sectPr w:rsidR="00DD2FBD" w:rsidRPr="00073807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6F70"/>
    <w:rsid w:val="00073807"/>
    <w:rsid w:val="00096909"/>
    <w:rsid w:val="001040D3"/>
    <w:rsid w:val="001363ED"/>
    <w:rsid w:val="00172A27"/>
    <w:rsid w:val="001814E9"/>
    <w:rsid w:val="00264C4A"/>
    <w:rsid w:val="0029485F"/>
    <w:rsid w:val="0032046F"/>
    <w:rsid w:val="00344B9D"/>
    <w:rsid w:val="00371E55"/>
    <w:rsid w:val="00383D0F"/>
    <w:rsid w:val="00393080"/>
    <w:rsid w:val="004856C8"/>
    <w:rsid w:val="00565DB1"/>
    <w:rsid w:val="00577AF0"/>
    <w:rsid w:val="005C03F8"/>
    <w:rsid w:val="00664809"/>
    <w:rsid w:val="00681FB9"/>
    <w:rsid w:val="00892686"/>
    <w:rsid w:val="00966CDC"/>
    <w:rsid w:val="00A00CCD"/>
    <w:rsid w:val="00A609D1"/>
    <w:rsid w:val="00AC61E0"/>
    <w:rsid w:val="00B90299"/>
    <w:rsid w:val="00BA1768"/>
    <w:rsid w:val="00C14A49"/>
    <w:rsid w:val="00D67FC1"/>
    <w:rsid w:val="00D847BE"/>
    <w:rsid w:val="00DC23AD"/>
    <w:rsid w:val="00DD2FBD"/>
    <w:rsid w:val="00DF4A26"/>
    <w:rsid w:val="00E07202"/>
    <w:rsid w:val="00E253E6"/>
    <w:rsid w:val="00E759D4"/>
    <w:rsid w:val="00E91980"/>
    <w:rsid w:val="00F21E78"/>
    <w:rsid w:val="00F60BAE"/>
    <w:rsid w:val="00FD6840"/>
    <w:rsid w:val="00FE52B7"/>
    <w:rsid w:val="00FE59C5"/>
    <w:rsid w:val="00FF435F"/>
    <w:rsid w:val="522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010C3"/>
  <w15:docId w15:val="{F89CA22D-6132-4931-852C-8721FAF2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80916-1\Desktop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52</TotalTime>
  <Pages>1</Pages>
  <Words>105</Words>
  <Characters>601</Characters>
  <Application>Microsoft Office Word</Application>
  <DocSecurity>0</DocSecurity>
  <Lines>5</Lines>
  <Paragraphs>1</Paragraphs>
  <ScaleCrop>false</ScaleCrop>
  <Company>教务处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creator>zhouxin315</dc:creator>
  <cp:lastModifiedBy>Ding jun</cp:lastModifiedBy>
  <cp:revision>16</cp:revision>
  <cp:lastPrinted>2006-02-20T09:40:00Z</cp:lastPrinted>
  <dcterms:created xsi:type="dcterms:W3CDTF">2020-10-09T00:37:00Z</dcterms:created>
  <dcterms:modified xsi:type="dcterms:W3CDTF">2021-01-17T10:33:00Z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