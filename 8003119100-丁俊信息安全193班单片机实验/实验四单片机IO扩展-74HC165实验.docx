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A28B" w14:textId="77777777" w:rsidR="00DF40FA" w:rsidRDefault="00374A5C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2C5DEB46" wp14:editId="2A17A69C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7AAC9AEA" w14:textId="77777777" w:rsidR="00DF40FA" w:rsidRDefault="00DF40FA">
      <w:pPr>
        <w:adjustRightInd w:val="0"/>
        <w:snapToGrid w:val="0"/>
        <w:spacing w:line="288" w:lineRule="auto"/>
        <w:rPr>
          <w:szCs w:val="21"/>
        </w:rPr>
      </w:pPr>
    </w:p>
    <w:p w14:paraId="4ABFFCD7" w14:textId="24F134C6" w:rsidR="00DF40FA" w:rsidRDefault="00374A5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 </w:t>
      </w:r>
      <w:r w:rsidR="00F92FDE"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>80031191</w:t>
      </w:r>
      <w:r w:rsidR="00F92FDE">
        <w:rPr>
          <w:rFonts w:hint="eastAsia"/>
          <w:szCs w:val="21"/>
          <w:u w:val="single"/>
        </w:rPr>
        <w:t>00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9</w:t>
      </w:r>
      <w:r w:rsidR="00F92FDE">
        <w:rPr>
          <w:rFonts w:hint="eastAsia"/>
          <w:szCs w:val="21"/>
          <w:u w:val="single"/>
        </w:rPr>
        <w:t>3</w:t>
      </w:r>
      <w:r w:rsidR="00FB2EC5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4253AB6F" w14:textId="77777777" w:rsidR="00DF40FA" w:rsidRDefault="00DF40FA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1EE4874F" w14:textId="77777777" w:rsidR="00DF40FA" w:rsidRDefault="00374A5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>2020/</w:t>
      </w:r>
      <w:r>
        <w:rPr>
          <w:rFonts w:hint="eastAsia"/>
          <w:szCs w:val="21"/>
          <w:u w:val="single"/>
        </w:rPr>
        <w:t xml:space="preserve">1/3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4027AE34" w14:textId="77777777" w:rsidR="00DF40FA" w:rsidRDefault="00DF40FA">
      <w:pPr>
        <w:adjustRightInd w:val="0"/>
        <w:snapToGrid w:val="0"/>
        <w:spacing w:line="288" w:lineRule="auto"/>
        <w:rPr>
          <w:szCs w:val="21"/>
        </w:rPr>
      </w:pPr>
    </w:p>
    <w:p w14:paraId="4D52C5D3" w14:textId="77777777" w:rsidR="00DF40FA" w:rsidRDefault="00374A5C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7B7C0DAF" w14:textId="77777777" w:rsidR="00DF40FA" w:rsidRDefault="00374A5C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单片机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扩展</w:t>
      </w:r>
      <w:r>
        <w:rPr>
          <w:rFonts w:hint="eastAsia"/>
          <w:sz w:val="28"/>
          <w:szCs w:val="28"/>
        </w:rPr>
        <w:t>-74HC165</w:t>
      </w:r>
      <w:r>
        <w:rPr>
          <w:rFonts w:hint="eastAsia"/>
          <w:sz w:val="28"/>
          <w:szCs w:val="28"/>
        </w:rPr>
        <w:t>实验</w:t>
      </w:r>
    </w:p>
    <w:p w14:paraId="6125F134" w14:textId="77777777" w:rsidR="00DF40FA" w:rsidRDefault="00374A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07A330D6" w14:textId="77777777" w:rsidR="00DF40FA" w:rsidRDefault="00374A5C">
      <w:pPr>
        <w:rPr>
          <w:sz w:val="28"/>
          <w:szCs w:val="28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ascii="宋体" w:hAnsi="宋体" w:cs="宋体" w:hint="eastAsia"/>
          <w:color w:val="252525"/>
          <w:sz w:val="28"/>
          <w:szCs w:val="28"/>
          <w:shd w:val="clear" w:color="auto" w:fill="FFFFFF"/>
        </w:rPr>
        <w:t>通过单片机一位IO端口去读取外部输入的一个字节的数据(8位)，即</w:t>
      </w:r>
      <w:r>
        <w:rPr>
          <w:rFonts w:ascii="宋体" w:hAnsi="宋体" w:cs="宋体" w:hint="eastAsia"/>
          <w:color w:val="000000" w:themeColor="text1"/>
          <w:sz w:val="28"/>
          <w:szCs w:val="28"/>
          <w:shd w:val="clear" w:color="auto" w:fill="FFFFFF"/>
        </w:rPr>
        <w:t>按下独立按键可以点亮对应的led</w:t>
      </w:r>
    </w:p>
    <w:p w14:paraId="1A952629" w14:textId="77777777" w:rsidR="00DF40FA" w:rsidRDefault="00DF40FA">
      <w:pPr>
        <w:ind w:firstLineChars="200" w:firstLine="480"/>
        <w:rPr>
          <w:sz w:val="24"/>
        </w:rPr>
      </w:pPr>
    </w:p>
    <w:p w14:paraId="66E5B102" w14:textId="77777777" w:rsidR="00DF40FA" w:rsidRDefault="00374A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三、主要仪器设备及耗材</w:t>
      </w:r>
    </w:p>
    <w:p w14:paraId="14C489D2" w14:textId="77777777" w:rsidR="00DF40FA" w:rsidRDefault="00374A5C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电脑，</w:t>
      </w:r>
      <w:r>
        <w:rPr>
          <w:rFonts w:hint="eastAsia"/>
          <w:sz w:val="28"/>
          <w:szCs w:val="28"/>
        </w:rPr>
        <w:t>keli51</w:t>
      </w:r>
    </w:p>
    <w:p w14:paraId="52E80CF0" w14:textId="77777777" w:rsidR="00DF40FA" w:rsidRDefault="00374A5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四、实验步骤</w:t>
      </w:r>
    </w:p>
    <w:p w14:paraId="2B453040" w14:textId="77777777" w:rsidR="00DF40FA" w:rsidRPr="00F06973" w:rsidRDefault="00374A5C">
      <w:pPr>
        <w:rPr>
          <w:sz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6973">
        <w:rPr>
          <w:rFonts w:ascii="宋体" w:hAnsi="宋体" w:cs="宋体" w:hint="eastAsia"/>
          <w:sz w:val="24"/>
          <w:shd w:val="clear" w:color="auto" w:fill="FFFFFF"/>
        </w:rPr>
        <w:t>开发板上的165并行输入端口连接的IO口是与8个独立键盘相互共用，可以做独立键盘的输入扩展、QH串行输出端口是连接了P17引脚加了个短路冒不用的时候可以断开避免影响P17的电平。每次按键按下时，相应的发光二极管就会被点亮</w:t>
      </w:r>
      <w:r w:rsidRPr="00F06973">
        <w:rPr>
          <w:rFonts w:ascii="Arial" w:eastAsia="Arial" w:hAnsi="Arial" w:cs="Arial"/>
          <w:sz w:val="24"/>
          <w:shd w:val="clear" w:color="auto" w:fill="FFFFFF"/>
        </w:rPr>
        <w:t>。</w:t>
      </w:r>
    </w:p>
    <w:p w14:paraId="1858D1A8" w14:textId="77777777" w:rsidR="00DF40FA" w:rsidRDefault="00374A5C">
      <w:pPr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实验数据及处理结果</w:t>
      </w:r>
    </w:p>
    <w:p w14:paraId="226FDBAC" w14:textId="77777777" w:rsidR="00DF40FA" w:rsidRDefault="00DF40FA">
      <w:pPr>
        <w:widowControl/>
        <w:numPr>
          <w:ilvl w:val="0"/>
          <w:numId w:val="2"/>
        </w:numPr>
        <w:ind w:left="0"/>
      </w:pPr>
    </w:p>
    <w:p w14:paraId="384B0D75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#include "reg52.h"</w:t>
      </w:r>
    </w:p>
    <w:p w14:paraId="32500F48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#include "</w:t>
      </w:r>
      <w:proofErr w:type="spellStart"/>
      <w:r>
        <w:rPr>
          <w:rFonts w:eastAsia="Consolas"/>
          <w:kern w:val="0"/>
          <w:sz w:val="24"/>
          <w:lang w:bidi="ar"/>
        </w:rPr>
        <w:t>intrins.h</w:t>
      </w:r>
      <w:proofErr w:type="spellEnd"/>
      <w:r>
        <w:rPr>
          <w:rFonts w:eastAsia="Consolas"/>
          <w:kern w:val="0"/>
          <w:sz w:val="24"/>
          <w:lang w:bidi="ar"/>
        </w:rPr>
        <w:t>"</w:t>
      </w:r>
    </w:p>
    <w:p w14:paraId="44670576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typedef unsigned char u8;</w:t>
      </w:r>
    </w:p>
    <w:p w14:paraId="3F496492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typedef unsigned int u16;</w:t>
      </w:r>
    </w:p>
    <w:p w14:paraId="7DA413AC" w14:textId="77777777" w:rsidR="00DF40FA" w:rsidRDefault="00374A5C">
      <w:pPr>
        <w:widowControl/>
        <w:jc w:val="left"/>
        <w:rPr>
          <w:rFonts w:eastAsia="Consolas"/>
          <w:sz w:val="24"/>
        </w:rPr>
      </w:pPr>
      <w:r>
        <w:rPr>
          <w:rFonts w:eastAsia="Consolas"/>
          <w:kern w:val="0"/>
          <w:sz w:val="24"/>
          <w:lang w:bidi="ar"/>
        </w:rPr>
        <w:t>#define GPIO_LED P0</w:t>
      </w:r>
    </w:p>
    <w:p w14:paraId="1A939723" w14:textId="77777777" w:rsidR="00DF40FA" w:rsidRDefault="00DF40FA">
      <w:pPr>
        <w:widowControl/>
        <w:rPr>
          <w:sz w:val="24"/>
        </w:rPr>
      </w:pPr>
    </w:p>
    <w:p w14:paraId="2B19D1B0" w14:textId="77777777" w:rsidR="00DF40FA" w:rsidRDefault="00374A5C">
      <w:pPr>
        <w:widowControl/>
        <w:jc w:val="left"/>
        <w:rPr>
          <w:sz w:val="24"/>
        </w:rPr>
      </w:pPr>
      <w:proofErr w:type="spellStart"/>
      <w:r>
        <w:rPr>
          <w:rFonts w:eastAsia="Consolas"/>
          <w:kern w:val="0"/>
          <w:sz w:val="24"/>
          <w:lang w:bidi="ar"/>
        </w:rPr>
        <w:t>sbit</w:t>
      </w:r>
      <w:proofErr w:type="spellEnd"/>
      <w:r>
        <w:rPr>
          <w:rFonts w:eastAsia="Consolas"/>
          <w:kern w:val="0"/>
          <w:sz w:val="24"/>
          <w:lang w:bidi="ar"/>
        </w:rPr>
        <w:t xml:space="preserve"> IN_PL = P1^6;</w:t>
      </w:r>
    </w:p>
    <w:p w14:paraId="188E1AB7" w14:textId="77777777" w:rsidR="00DF40FA" w:rsidRDefault="00374A5C">
      <w:pPr>
        <w:widowControl/>
        <w:jc w:val="left"/>
        <w:rPr>
          <w:sz w:val="24"/>
        </w:rPr>
      </w:pPr>
      <w:proofErr w:type="spellStart"/>
      <w:r>
        <w:rPr>
          <w:rFonts w:eastAsia="Consolas"/>
          <w:kern w:val="0"/>
          <w:sz w:val="24"/>
          <w:lang w:bidi="ar"/>
        </w:rPr>
        <w:t>sbit</w:t>
      </w:r>
      <w:proofErr w:type="spellEnd"/>
      <w:r>
        <w:rPr>
          <w:rFonts w:eastAsia="Consolas"/>
          <w:kern w:val="0"/>
          <w:sz w:val="24"/>
          <w:lang w:bidi="ar"/>
        </w:rPr>
        <w:t xml:space="preserve"> </w:t>
      </w:r>
      <w:proofErr w:type="spellStart"/>
      <w:r>
        <w:rPr>
          <w:rFonts w:eastAsia="Consolas"/>
          <w:kern w:val="0"/>
          <w:sz w:val="24"/>
          <w:lang w:bidi="ar"/>
        </w:rPr>
        <w:t>IN_Data</w:t>
      </w:r>
      <w:proofErr w:type="spellEnd"/>
      <w:r>
        <w:rPr>
          <w:rFonts w:eastAsia="Consolas"/>
          <w:kern w:val="0"/>
          <w:sz w:val="24"/>
          <w:lang w:bidi="ar"/>
        </w:rPr>
        <w:t xml:space="preserve"> = P1^7;</w:t>
      </w:r>
    </w:p>
    <w:p w14:paraId="1EA3A6CA" w14:textId="77777777" w:rsidR="00DF40FA" w:rsidRDefault="00374A5C">
      <w:pPr>
        <w:widowControl/>
        <w:jc w:val="left"/>
        <w:rPr>
          <w:sz w:val="24"/>
        </w:rPr>
      </w:pPr>
      <w:proofErr w:type="spellStart"/>
      <w:r>
        <w:rPr>
          <w:rFonts w:eastAsia="Consolas"/>
          <w:kern w:val="0"/>
          <w:sz w:val="24"/>
          <w:lang w:bidi="ar"/>
        </w:rPr>
        <w:t>sbit</w:t>
      </w:r>
      <w:proofErr w:type="spellEnd"/>
      <w:r>
        <w:rPr>
          <w:rFonts w:eastAsia="Consolas"/>
          <w:kern w:val="0"/>
          <w:sz w:val="24"/>
          <w:lang w:bidi="ar"/>
        </w:rPr>
        <w:t xml:space="preserve"> SCK = P3^6; </w:t>
      </w:r>
    </w:p>
    <w:p w14:paraId="074251BA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u8 Read74HC165(){</w:t>
      </w:r>
    </w:p>
    <w:p w14:paraId="164604D8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 xml:space="preserve">u8 </w:t>
      </w:r>
      <w:proofErr w:type="spellStart"/>
      <w:r>
        <w:rPr>
          <w:rFonts w:eastAsia="Consolas"/>
          <w:kern w:val="0"/>
          <w:sz w:val="24"/>
          <w:lang w:bidi="ar"/>
        </w:rPr>
        <w:t>indata</w:t>
      </w:r>
      <w:proofErr w:type="spellEnd"/>
      <w:r>
        <w:rPr>
          <w:rFonts w:eastAsia="Consolas"/>
          <w:kern w:val="0"/>
          <w:sz w:val="24"/>
          <w:lang w:bidi="ar"/>
        </w:rPr>
        <w:t>;</w:t>
      </w:r>
    </w:p>
    <w:p w14:paraId="173495C2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 xml:space="preserve">u8 </w:t>
      </w:r>
      <w:proofErr w:type="spellStart"/>
      <w:r>
        <w:rPr>
          <w:rFonts w:eastAsia="Consolas"/>
          <w:kern w:val="0"/>
          <w:sz w:val="24"/>
          <w:lang w:bidi="ar"/>
        </w:rPr>
        <w:t>i</w:t>
      </w:r>
      <w:proofErr w:type="spellEnd"/>
      <w:r>
        <w:rPr>
          <w:rFonts w:eastAsia="Consolas"/>
          <w:kern w:val="0"/>
          <w:sz w:val="24"/>
          <w:lang w:bidi="ar"/>
        </w:rPr>
        <w:t>;</w:t>
      </w:r>
    </w:p>
    <w:p w14:paraId="5761EB4C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IN_PL = 0;</w:t>
      </w:r>
    </w:p>
    <w:p w14:paraId="628CA8CF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_</w:t>
      </w:r>
      <w:proofErr w:type="spellStart"/>
      <w:r>
        <w:rPr>
          <w:rFonts w:eastAsia="Consolas"/>
          <w:kern w:val="0"/>
          <w:sz w:val="24"/>
          <w:lang w:bidi="ar"/>
        </w:rPr>
        <w:t>nop</w:t>
      </w:r>
      <w:proofErr w:type="spellEnd"/>
      <w:r>
        <w:rPr>
          <w:rFonts w:eastAsia="Consolas"/>
          <w:kern w:val="0"/>
          <w:sz w:val="24"/>
          <w:lang w:bidi="ar"/>
        </w:rPr>
        <w:t>_();</w:t>
      </w:r>
    </w:p>
    <w:p w14:paraId="4935041C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lastRenderedPageBreak/>
        <w:t>IN_PL = 1;</w:t>
      </w:r>
    </w:p>
    <w:p w14:paraId="11EB8A21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_</w:t>
      </w:r>
      <w:proofErr w:type="spellStart"/>
      <w:r>
        <w:rPr>
          <w:rFonts w:eastAsia="Consolas"/>
          <w:kern w:val="0"/>
          <w:sz w:val="24"/>
          <w:lang w:bidi="ar"/>
        </w:rPr>
        <w:t>nop</w:t>
      </w:r>
      <w:proofErr w:type="spellEnd"/>
      <w:r>
        <w:rPr>
          <w:rFonts w:eastAsia="Consolas"/>
          <w:kern w:val="0"/>
          <w:sz w:val="24"/>
          <w:lang w:bidi="ar"/>
        </w:rPr>
        <w:t>_();</w:t>
      </w:r>
    </w:p>
    <w:p w14:paraId="141ED34E" w14:textId="77777777" w:rsidR="00DF40FA" w:rsidRDefault="00374A5C">
      <w:pPr>
        <w:widowControl/>
        <w:ind w:firstLine="420"/>
        <w:jc w:val="left"/>
        <w:rPr>
          <w:sz w:val="24"/>
        </w:rPr>
      </w:pPr>
      <w:proofErr w:type="spellStart"/>
      <w:r>
        <w:rPr>
          <w:rFonts w:eastAsia="Consolas"/>
          <w:kern w:val="0"/>
          <w:sz w:val="24"/>
          <w:lang w:bidi="ar"/>
        </w:rPr>
        <w:t>indata</w:t>
      </w:r>
      <w:proofErr w:type="spellEnd"/>
      <w:r>
        <w:rPr>
          <w:rFonts w:eastAsia="Consolas"/>
          <w:kern w:val="0"/>
          <w:sz w:val="24"/>
          <w:lang w:bidi="ar"/>
        </w:rPr>
        <w:t xml:space="preserve"> = 0;</w:t>
      </w:r>
    </w:p>
    <w:p w14:paraId="7D9D1D77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for(</w:t>
      </w:r>
      <w:proofErr w:type="spellStart"/>
      <w:r>
        <w:rPr>
          <w:rFonts w:eastAsia="Consolas"/>
          <w:kern w:val="0"/>
          <w:sz w:val="24"/>
          <w:lang w:bidi="ar"/>
        </w:rPr>
        <w:t>i</w:t>
      </w:r>
      <w:proofErr w:type="spellEnd"/>
      <w:r>
        <w:rPr>
          <w:rFonts w:eastAsia="Consolas"/>
          <w:kern w:val="0"/>
          <w:sz w:val="24"/>
          <w:lang w:bidi="ar"/>
        </w:rPr>
        <w:t xml:space="preserve"> = 0; </w:t>
      </w:r>
      <w:proofErr w:type="spellStart"/>
      <w:r>
        <w:rPr>
          <w:rFonts w:eastAsia="Consolas"/>
          <w:kern w:val="0"/>
          <w:sz w:val="24"/>
          <w:lang w:bidi="ar"/>
        </w:rPr>
        <w:t>i</w:t>
      </w:r>
      <w:proofErr w:type="spellEnd"/>
      <w:r>
        <w:rPr>
          <w:rFonts w:eastAsia="Consolas"/>
          <w:kern w:val="0"/>
          <w:sz w:val="24"/>
          <w:lang w:bidi="ar"/>
        </w:rPr>
        <w:t xml:space="preserve"> &lt; 8; </w:t>
      </w:r>
      <w:proofErr w:type="spellStart"/>
      <w:r>
        <w:rPr>
          <w:rFonts w:eastAsia="Consolas"/>
          <w:kern w:val="0"/>
          <w:sz w:val="24"/>
          <w:lang w:bidi="ar"/>
        </w:rPr>
        <w:t>i</w:t>
      </w:r>
      <w:proofErr w:type="spellEnd"/>
      <w:r>
        <w:rPr>
          <w:rFonts w:eastAsia="Consolas"/>
          <w:kern w:val="0"/>
          <w:sz w:val="24"/>
          <w:lang w:bidi="ar"/>
        </w:rPr>
        <w:t xml:space="preserve"> ++) {</w:t>
      </w:r>
    </w:p>
    <w:p w14:paraId="0F805F09" w14:textId="77777777" w:rsidR="00DF40FA" w:rsidRDefault="00374A5C">
      <w:pPr>
        <w:widowControl/>
        <w:ind w:left="420" w:firstLine="420"/>
        <w:jc w:val="left"/>
        <w:rPr>
          <w:sz w:val="24"/>
        </w:rPr>
      </w:pPr>
      <w:proofErr w:type="spellStart"/>
      <w:r>
        <w:rPr>
          <w:rFonts w:eastAsia="Consolas"/>
          <w:kern w:val="0"/>
          <w:sz w:val="24"/>
          <w:lang w:bidi="ar"/>
        </w:rPr>
        <w:t>indata</w:t>
      </w:r>
      <w:proofErr w:type="spellEnd"/>
      <w:r>
        <w:rPr>
          <w:rFonts w:eastAsia="Consolas"/>
          <w:kern w:val="0"/>
          <w:sz w:val="24"/>
          <w:lang w:bidi="ar"/>
        </w:rPr>
        <w:t xml:space="preserve"> = </w:t>
      </w:r>
      <w:proofErr w:type="spellStart"/>
      <w:r>
        <w:rPr>
          <w:rFonts w:eastAsia="Consolas"/>
          <w:kern w:val="0"/>
          <w:sz w:val="24"/>
          <w:lang w:bidi="ar"/>
        </w:rPr>
        <w:t>indata</w:t>
      </w:r>
      <w:proofErr w:type="spellEnd"/>
      <w:r>
        <w:rPr>
          <w:rFonts w:eastAsia="Consolas"/>
          <w:kern w:val="0"/>
          <w:sz w:val="24"/>
          <w:lang w:bidi="ar"/>
        </w:rPr>
        <w:t xml:space="preserve"> &lt;&lt; 1;</w:t>
      </w:r>
    </w:p>
    <w:p w14:paraId="4ACA9909" w14:textId="77777777" w:rsidR="00DF40FA" w:rsidRDefault="00374A5C">
      <w:pPr>
        <w:widowControl/>
        <w:ind w:left="420"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SCK = 0;</w:t>
      </w:r>
    </w:p>
    <w:p w14:paraId="595DD405" w14:textId="77777777" w:rsidR="00DF40FA" w:rsidRDefault="00374A5C">
      <w:pPr>
        <w:widowControl/>
        <w:ind w:left="420"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_</w:t>
      </w:r>
      <w:proofErr w:type="spellStart"/>
      <w:r>
        <w:rPr>
          <w:rFonts w:eastAsia="Consolas"/>
          <w:kern w:val="0"/>
          <w:sz w:val="24"/>
          <w:lang w:bidi="ar"/>
        </w:rPr>
        <w:t>nop</w:t>
      </w:r>
      <w:proofErr w:type="spellEnd"/>
      <w:r>
        <w:rPr>
          <w:rFonts w:eastAsia="Consolas"/>
          <w:kern w:val="0"/>
          <w:sz w:val="24"/>
          <w:lang w:bidi="ar"/>
        </w:rPr>
        <w:t>_();</w:t>
      </w:r>
    </w:p>
    <w:p w14:paraId="7F9BB747" w14:textId="77777777" w:rsidR="00DF40FA" w:rsidRDefault="00374A5C">
      <w:pPr>
        <w:widowControl/>
        <w:ind w:left="420" w:firstLine="420"/>
        <w:jc w:val="left"/>
        <w:rPr>
          <w:sz w:val="24"/>
        </w:rPr>
      </w:pPr>
      <w:proofErr w:type="spellStart"/>
      <w:r>
        <w:rPr>
          <w:rFonts w:eastAsia="Consolas"/>
          <w:kern w:val="0"/>
          <w:sz w:val="24"/>
          <w:lang w:bidi="ar"/>
        </w:rPr>
        <w:t>indata</w:t>
      </w:r>
      <w:proofErr w:type="spellEnd"/>
      <w:r>
        <w:rPr>
          <w:rFonts w:eastAsia="Consolas"/>
          <w:kern w:val="0"/>
          <w:sz w:val="24"/>
          <w:lang w:bidi="ar"/>
        </w:rPr>
        <w:t xml:space="preserve"> |= </w:t>
      </w:r>
      <w:proofErr w:type="spellStart"/>
      <w:r>
        <w:rPr>
          <w:rFonts w:eastAsia="Consolas"/>
          <w:kern w:val="0"/>
          <w:sz w:val="24"/>
          <w:lang w:bidi="ar"/>
        </w:rPr>
        <w:t>IN_Data</w:t>
      </w:r>
      <w:proofErr w:type="spellEnd"/>
      <w:r>
        <w:rPr>
          <w:rFonts w:eastAsia="Consolas"/>
          <w:kern w:val="0"/>
          <w:sz w:val="24"/>
          <w:lang w:bidi="ar"/>
        </w:rPr>
        <w:t xml:space="preserve">; </w:t>
      </w:r>
    </w:p>
    <w:p w14:paraId="13D31B7A" w14:textId="77777777" w:rsidR="00DF40FA" w:rsidRDefault="00374A5C">
      <w:pPr>
        <w:widowControl/>
        <w:ind w:left="420"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 xml:space="preserve">SCK = 1; </w:t>
      </w:r>
    </w:p>
    <w:p w14:paraId="24D1D464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}</w:t>
      </w:r>
    </w:p>
    <w:p w14:paraId="20CDB53B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 xml:space="preserve">return </w:t>
      </w:r>
      <w:proofErr w:type="spellStart"/>
      <w:r>
        <w:rPr>
          <w:rFonts w:eastAsia="Consolas"/>
          <w:kern w:val="0"/>
          <w:sz w:val="24"/>
          <w:lang w:bidi="ar"/>
        </w:rPr>
        <w:t>indata</w:t>
      </w:r>
      <w:proofErr w:type="spellEnd"/>
      <w:r>
        <w:rPr>
          <w:rFonts w:eastAsia="Consolas"/>
          <w:kern w:val="0"/>
          <w:sz w:val="24"/>
          <w:lang w:bidi="ar"/>
        </w:rPr>
        <w:t>;</w:t>
      </w:r>
    </w:p>
    <w:p w14:paraId="0EAE550E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}</w:t>
      </w:r>
    </w:p>
    <w:p w14:paraId="5101AB8A" w14:textId="77777777" w:rsidR="00DF40FA" w:rsidRDefault="00DF40FA">
      <w:pPr>
        <w:widowControl/>
        <w:rPr>
          <w:sz w:val="24"/>
        </w:rPr>
      </w:pPr>
    </w:p>
    <w:p w14:paraId="481EA27A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void main(){</w:t>
      </w:r>
    </w:p>
    <w:p w14:paraId="5A4BF7E3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u8 h165Value;</w:t>
      </w:r>
    </w:p>
    <w:p w14:paraId="2F71A9F0" w14:textId="77777777" w:rsidR="00DF40FA" w:rsidRDefault="00374A5C">
      <w:pPr>
        <w:widowControl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while(1){</w:t>
      </w:r>
    </w:p>
    <w:p w14:paraId="36913A4C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h165Value = Read74HC165();</w:t>
      </w:r>
    </w:p>
    <w:p w14:paraId="7C7654D7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if(h165Value != 0xff){</w:t>
      </w:r>
    </w:p>
    <w:p w14:paraId="62A1B723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 xml:space="preserve">GPIO_LED = ~h165Value; </w:t>
      </w:r>
    </w:p>
    <w:p w14:paraId="70FB9D71" w14:textId="77777777" w:rsidR="00DF40FA" w:rsidRDefault="00374A5C">
      <w:pPr>
        <w:widowControl/>
        <w:ind w:left="420"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}</w:t>
      </w:r>
    </w:p>
    <w:p w14:paraId="7FD3EF2F" w14:textId="77777777" w:rsidR="00DF40FA" w:rsidRDefault="00374A5C">
      <w:pPr>
        <w:widowControl/>
        <w:ind w:firstLine="420"/>
        <w:jc w:val="left"/>
        <w:rPr>
          <w:sz w:val="24"/>
        </w:rPr>
      </w:pPr>
      <w:r>
        <w:rPr>
          <w:rFonts w:eastAsia="Consolas"/>
          <w:kern w:val="0"/>
          <w:sz w:val="24"/>
          <w:lang w:bidi="ar"/>
        </w:rPr>
        <w:t>}</w:t>
      </w:r>
    </w:p>
    <w:p w14:paraId="008BD716" w14:textId="77777777" w:rsidR="00DF40FA" w:rsidRDefault="00374A5C">
      <w:pPr>
        <w:widowControl/>
        <w:jc w:val="left"/>
        <w:rPr>
          <w:rFonts w:eastAsia="Consolas"/>
          <w:sz w:val="24"/>
        </w:rPr>
      </w:pPr>
      <w:r>
        <w:rPr>
          <w:rFonts w:eastAsia="Consolas"/>
          <w:kern w:val="0"/>
          <w:sz w:val="24"/>
          <w:lang w:bidi="ar"/>
        </w:rPr>
        <w:t>}</w:t>
      </w:r>
    </w:p>
    <w:p w14:paraId="0FC727F5" w14:textId="77777777" w:rsidR="00DF40FA" w:rsidRDefault="00DF40FA">
      <w:pPr>
        <w:widowControl/>
        <w:pBdr>
          <w:right w:val="single" w:sz="4" w:space="0" w:color="C5C5C5"/>
        </w:pBdr>
        <w:jc w:val="left"/>
        <w:rPr>
          <w:rFonts w:ascii="Consolas" w:eastAsia="Consolas" w:hAnsi="Consolas" w:cs="Consolas"/>
          <w:sz w:val="16"/>
          <w:szCs w:val="16"/>
        </w:rPr>
      </w:pPr>
    </w:p>
    <w:p w14:paraId="6654A7FC" w14:textId="4E6ACC7B" w:rsidR="00DF40FA" w:rsidRDefault="00425DD9">
      <w:pPr>
        <w:rPr>
          <w:sz w:val="24"/>
        </w:rPr>
      </w:pPr>
      <w:r w:rsidRPr="00425DD9">
        <w:rPr>
          <w:noProof/>
          <w:sz w:val="24"/>
        </w:rPr>
        <w:drawing>
          <wp:inline distT="0" distB="0" distL="0" distR="0" wp14:anchorId="72337228" wp14:editId="23D46768">
            <wp:extent cx="5715000" cy="38595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6CEA" w14:textId="77777777" w:rsidR="00DF40FA" w:rsidRDefault="00374A5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六、思考讨论题或体会或对改进实验的建议</w:t>
      </w:r>
    </w:p>
    <w:p w14:paraId="760820A0" w14:textId="77777777" w:rsidR="00DF40FA" w:rsidRPr="00F06973" w:rsidRDefault="00374A5C">
      <w:pPr>
        <w:adjustRightInd w:val="0"/>
        <w:snapToGrid w:val="0"/>
        <w:spacing w:beforeLines="50" w:before="156" w:afterLines="50" w:after="156" w:line="400" w:lineRule="exact"/>
        <w:ind w:rightChars="-156" w:right="-328" w:firstLine="420"/>
        <w:rPr>
          <w:bCs/>
          <w:sz w:val="24"/>
        </w:rPr>
      </w:pPr>
      <w:r w:rsidRPr="00F06973">
        <w:rPr>
          <w:rFonts w:hint="eastAsia"/>
          <w:bCs/>
          <w:sz w:val="24"/>
        </w:rPr>
        <w:t>通过此次实验，我知道了如何对</w:t>
      </w:r>
      <w:r w:rsidRPr="00F06973">
        <w:rPr>
          <w:rFonts w:hint="eastAsia"/>
          <w:sz w:val="24"/>
        </w:rPr>
        <w:t>单片机</w:t>
      </w:r>
      <w:r w:rsidRPr="00F06973">
        <w:rPr>
          <w:rFonts w:hint="eastAsia"/>
          <w:sz w:val="24"/>
        </w:rPr>
        <w:t>IO</w:t>
      </w:r>
      <w:r w:rsidRPr="00F06973">
        <w:rPr>
          <w:rFonts w:hint="eastAsia"/>
          <w:sz w:val="24"/>
        </w:rPr>
        <w:t>进行扩展，同时也熟悉了</w:t>
      </w:r>
      <w:proofErr w:type="spellStart"/>
      <w:r w:rsidRPr="00F06973">
        <w:rPr>
          <w:rFonts w:hint="eastAsia"/>
          <w:sz w:val="24"/>
        </w:rPr>
        <w:t>keil</w:t>
      </w:r>
      <w:proofErr w:type="spellEnd"/>
      <w:r w:rsidRPr="00F06973">
        <w:rPr>
          <w:rFonts w:hint="eastAsia"/>
          <w:sz w:val="24"/>
        </w:rPr>
        <w:t>的使用</w:t>
      </w:r>
    </w:p>
    <w:p w14:paraId="30D88F3D" w14:textId="77777777" w:rsidR="00DF40FA" w:rsidRDefault="00374A5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七、参考资料</w:t>
      </w:r>
      <w:r>
        <w:rPr>
          <w:rFonts w:hint="eastAsia"/>
          <w:b/>
          <w:sz w:val="28"/>
          <w:szCs w:val="28"/>
        </w:rPr>
        <w:t xml:space="preserve"> </w:t>
      </w:r>
    </w:p>
    <w:p w14:paraId="75B535B7" w14:textId="77777777" w:rsidR="00FB2EC5" w:rsidRPr="00FB2EC5" w:rsidRDefault="00FB2EC5" w:rsidP="00FB2EC5">
      <w:pPr>
        <w:ind w:firstLineChars="200" w:firstLine="480"/>
        <w:rPr>
          <w:sz w:val="24"/>
        </w:rPr>
      </w:pPr>
      <w:r w:rsidRPr="00FB2EC5">
        <w:rPr>
          <w:rFonts w:hint="eastAsia"/>
          <w:sz w:val="24"/>
        </w:rPr>
        <w:t xml:space="preserve">[1] </w:t>
      </w:r>
      <w:r w:rsidRPr="00FB2EC5">
        <w:rPr>
          <w:sz w:val="24"/>
        </w:rPr>
        <w:t>51</w:t>
      </w:r>
      <w:r w:rsidRPr="00FB2EC5">
        <w:rPr>
          <w:rFonts w:hint="eastAsia"/>
          <w:sz w:val="24"/>
        </w:rPr>
        <w:t>单片机应用从零开始，杨欣等</w:t>
      </w:r>
      <w:r w:rsidRPr="00FB2EC5">
        <w:rPr>
          <w:rFonts w:hint="eastAsia"/>
          <w:sz w:val="24"/>
        </w:rPr>
        <w:t xml:space="preserve"> </w:t>
      </w:r>
      <w:r w:rsidRPr="00FB2EC5">
        <w:rPr>
          <w:rFonts w:hint="eastAsia"/>
          <w:sz w:val="24"/>
        </w:rPr>
        <w:t>编著，清华大学出版社，</w:t>
      </w:r>
      <w:r w:rsidRPr="00FB2EC5">
        <w:rPr>
          <w:sz w:val="24"/>
        </w:rPr>
        <w:t>2008</w:t>
      </w:r>
      <w:r w:rsidRPr="00FB2EC5">
        <w:rPr>
          <w:rFonts w:hint="eastAsia"/>
          <w:sz w:val="24"/>
        </w:rPr>
        <w:t>,</w:t>
      </w:r>
      <w:r w:rsidRPr="00FB2EC5">
        <w:rPr>
          <w:sz w:val="24"/>
        </w:rPr>
        <w:t>1</w:t>
      </w:r>
    </w:p>
    <w:p w14:paraId="21CF64E2" w14:textId="77777777" w:rsidR="00DF40FA" w:rsidRPr="00FB2EC5" w:rsidRDefault="00DF40FA">
      <w:pPr>
        <w:ind w:firstLineChars="200" w:firstLine="480"/>
        <w:rPr>
          <w:sz w:val="24"/>
        </w:rPr>
      </w:pPr>
    </w:p>
    <w:sectPr w:rsidR="00DF40FA" w:rsidRPr="00FB2EC5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2104" w14:textId="77777777" w:rsidR="00C068F4" w:rsidRDefault="00C068F4" w:rsidP="00D46CE3">
      <w:r>
        <w:separator/>
      </w:r>
    </w:p>
  </w:endnote>
  <w:endnote w:type="continuationSeparator" w:id="0">
    <w:p w14:paraId="51C0F3AF" w14:textId="77777777" w:rsidR="00C068F4" w:rsidRDefault="00C068F4" w:rsidP="00D4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2F0A5" w14:textId="77777777" w:rsidR="00C068F4" w:rsidRDefault="00C068F4" w:rsidP="00D46CE3">
      <w:r>
        <w:separator/>
      </w:r>
    </w:p>
  </w:footnote>
  <w:footnote w:type="continuationSeparator" w:id="0">
    <w:p w14:paraId="52A1672A" w14:textId="77777777" w:rsidR="00C068F4" w:rsidRDefault="00C068F4" w:rsidP="00D46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019724"/>
    <w:multiLevelType w:val="singleLevel"/>
    <w:tmpl w:val="CB01972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80F758"/>
    <w:multiLevelType w:val="multilevel"/>
    <w:tmpl w:val="F380F75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6F70"/>
    <w:rsid w:val="00096909"/>
    <w:rsid w:val="001040D3"/>
    <w:rsid w:val="001363ED"/>
    <w:rsid w:val="00172A27"/>
    <w:rsid w:val="001814E9"/>
    <w:rsid w:val="00264C4A"/>
    <w:rsid w:val="0029485F"/>
    <w:rsid w:val="0032046F"/>
    <w:rsid w:val="00344B9D"/>
    <w:rsid w:val="00371E55"/>
    <w:rsid w:val="00374A5C"/>
    <w:rsid w:val="00383D0F"/>
    <w:rsid w:val="00393080"/>
    <w:rsid w:val="00425DD9"/>
    <w:rsid w:val="004856C8"/>
    <w:rsid w:val="00565DB1"/>
    <w:rsid w:val="00577AF0"/>
    <w:rsid w:val="005C03F8"/>
    <w:rsid w:val="00664809"/>
    <w:rsid w:val="00681FB9"/>
    <w:rsid w:val="006B5FCB"/>
    <w:rsid w:val="007E7867"/>
    <w:rsid w:val="00892686"/>
    <w:rsid w:val="00966CDC"/>
    <w:rsid w:val="00A00CCD"/>
    <w:rsid w:val="00A609D1"/>
    <w:rsid w:val="00AC61E0"/>
    <w:rsid w:val="00B90299"/>
    <w:rsid w:val="00BA1768"/>
    <w:rsid w:val="00C068F4"/>
    <w:rsid w:val="00C14A49"/>
    <w:rsid w:val="00D46CE3"/>
    <w:rsid w:val="00D67FC1"/>
    <w:rsid w:val="00D847BE"/>
    <w:rsid w:val="00DC23AD"/>
    <w:rsid w:val="00DF40FA"/>
    <w:rsid w:val="00DF4A26"/>
    <w:rsid w:val="00E07202"/>
    <w:rsid w:val="00E91980"/>
    <w:rsid w:val="00F06973"/>
    <w:rsid w:val="00F21E78"/>
    <w:rsid w:val="00F60BAE"/>
    <w:rsid w:val="00F92FDE"/>
    <w:rsid w:val="00FB2EC5"/>
    <w:rsid w:val="00FD6840"/>
    <w:rsid w:val="00FE52B7"/>
    <w:rsid w:val="00FE59C5"/>
    <w:rsid w:val="00FF435F"/>
    <w:rsid w:val="109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0263B"/>
  <w15:docId w15:val="{9C2F312D-E7EF-4E6D-AEDC-7B847338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80916-1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Pages>1</Pages>
  <Words>147</Words>
  <Characters>839</Characters>
  <Application>Microsoft Office Word</Application>
  <DocSecurity>0</DocSecurity>
  <Lines>6</Lines>
  <Paragraphs>1</Paragraphs>
  <ScaleCrop>false</ScaleCrop>
  <Company>教务处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zhouxin315</dc:creator>
  <cp:lastModifiedBy>Ding jun</cp:lastModifiedBy>
  <cp:revision>17</cp:revision>
  <cp:lastPrinted>2006-02-20T09:40:00Z</cp:lastPrinted>
  <dcterms:created xsi:type="dcterms:W3CDTF">2020-10-09T00:37:00Z</dcterms:created>
  <dcterms:modified xsi:type="dcterms:W3CDTF">2021-01-17T10:30:00Z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